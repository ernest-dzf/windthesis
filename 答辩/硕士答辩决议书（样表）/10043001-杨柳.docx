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D94" w:rsidRPr="00DB0A79" w:rsidRDefault="004C2D94" w:rsidP="005A1855">
      <w:pPr>
        <w:jc w:val="center"/>
        <w:rPr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杨柳同学</w:t>
      </w:r>
      <w:r w:rsidRPr="00DB0A79">
        <w:rPr>
          <w:rFonts w:cs="宋体" w:hint="eastAsia"/>
          <w:b/>
          <w:bCs/>
          <w:sz w:val="36"/>
          <w:szCs w:val="36"/>
        </w:rPr>
        <w:t>硕士学位论文答辩决议草稿</w:t>
      </w:r>
    </w:p>
    <w:p w:rsidR="004C2D94" w:rsidRDefault="004C2D94" w:rsidP="00F06FA1">
      <w:pPr>
        <w:ind w:firstLineChars="200" w:firstLine="31680"/>
        <w:rPr>
          <w:sz w:val="24"/>
          <w:szCs w:val="24"/>
        </w:rPr>
      </w:pPr>
    </w:p>
    <w:p w:rsidR="004C2D94" w:rsidRDefault="004C2D94" w:rsidP="00F06FA1">
      <w:pPr>
        <w:ind w:firstLineChars="200" w:firstLine="31680"/>
        <w:rPr>
          <w:sz w:val="24"/>
          <w:szCs w:val="24"/>
        </w:rPr>
      </w:pPr>
    </w:p>
    <w:p w:rsidR="004C2D94" w:rsidRPr="005A1855" w:rsidRDefault="004C2D94" w:rsidP="00F06FA1">
      <w:pPr>
        <w:ind w:rightChars="183" w:right="31680" w:firstLineChars="200" w:firstLine="31680"/>
        <w:rPr>
          <w:sz w:val="24"/>
          <w:szCs w:val="24"/>
        </w:rPr>
      </w:pPr>
    </w:p>
    <w:p w:rsidR="004C2D94" w:rsidRPr="00631314" w:rsidRDefault="004C2D94" w:rsidP="00F06FA1">
      <w:pPr>
        <w:spacing w:line="440" w:lineRule="exact"/>
        <w:ind w:rightChars="98" w:right="31680" w:firstLine="482"/>
        <w:rPr>
          <w:rFonts w:cs="宋体"/>
          <w:sz w:val="24"/>
          <w:szCs w:val="24"/>
        </w:rPr>
      </w:pPr>
      <w:r w:rsidRPr="00631314">
        <w:rPr>
          <w:rFonts w:cs="宋体" w:hint="eastAsia"/>
          <w:sz w:val="24"/>
          <w:szCs w:val="24"/>
        </w:rPr>
        <w:t>杨柳同学的硕士学位</w:t>
      </w:r>
      <w:r>
        <w:rPr>
          <w:rFonts w:cs="宋体" w:hint="eastAsia"/>
          <w:sz w:val="24"/>
          <w:szCs w:val="24"/>
        </w:rPr>
        <w:t>主要工作</w:t>
      </w:r>
      <w:r w:rsidRPr="00631314">
        <w:rPr>
          <w:rFonts w:cs="宋体" w:hint="eastAsia"/>
          <w:sz w:val="24"/>
          <w:szCs w:val="24"/>
        </w:rPr>
        <w:t>是对论文对</w:t>
      </w:r>
      <w:r w:rsidRPr="00631314">
        <w:rPr>
          <w:sz w:val="24"/>
          <w:szCs w:val="24"/>
        </w:rPr>
        <w:t>RFID</w:t>
      </w:r>
      <w:r w:rsidRPr="00631314">
        <w:rPr>
          <w:rFonts w:hint="eastAsia"/>
          <w:sz w:val="24"/>
          <w:szCs w:val="24"/>
        </w:rPr>
        <w:t>通信安全协议进行研究，</w:t>
      </w:r>
      <w:r w:rsidRPr="00631314">
        <w:rPr>
          <w:rFonts w:cs="宋体" w:hint="eastAsia"/>
          <w:sz w:val="24"/>
          <w:szCs w:val="24"/>
        </w:rPr>
        <w:t>论文选题具有一定的理论意义与实际应用价值</w:t>
      </w:r>
      <w:r>
        <w:rPr>
          <w:rFonts w:cs="宋体" w:hint="eastAsia"/>
          <w:sz w:val="24"/>
          <w:szCs w:val="24"/>
        </w:rPr>
        <w:t>。</w:t>
      </w:r>
    </w:p>
    <w:p w:rsidR="004C2D94" w:rsidRDefault="004C2D94" w:rsidP="00F06FA1">
      <w:pPr>
        <w:spacing w:line="440" w:lineRule="exact"/>
        <w:ind w:firstLineChars="200" w:firstLine="31680"/>
        <w:rPr>
          <w:rFonts w:cs="宋体"/>
          <w:sz w:val="24"/>
          <w:szCs w:val="24"/>
        </w:rPr>
      </w:pPr>
      <w:r w:rsidRPr="00631314">
        <w:rPr>
          <w:rFonts w:cs="宋体" w:hint="eastAsia"/>
          <w:sz w:val="24"/>
          <w:szCs w:val="24"/>
        </w:rPr>
        <w:t>论文介绍了</w:t>
      </w:r>
      <w:r w:rsidRPr="00631314">
        <w:rPr>
          <w:sz w:val="24"/>
          <w:szCs w:val="24"/>
        </w:rPr>
        <w:t>RFID</w:t>
      </w:r>
      <w:r w:rsidRPr="00631314">
        <w:rPr>
          <w:rFonts w:cs="宋体" w:hint="eastAsia"/>
          <w:sz w:val="24"/>
          <w:szCs w:val="24"/>
        </w:rPr>
        <w:t>系统的组成、结构特点和工作机理，分析了</w:t>
      </w:r>
      <w:r w:rsidRPr="00631314">
        <w:rPr>
          <w:sz w:val="24"/>
          <w:szCs w:val="24"/>
        </w:rPr>
        <w:t>RFID</w:t>
      </w:r>
      <w:r w:rsidRPr="00631314">
        <w:rPr>
          <w:rFonts w:cs="宋体" w:hint="eastAsia"/>
          <w:sz w:val="24"/>
          <w:szCs w:val="24"/>
        </w:rPr>
        <w:t>系</w:t>
      </w:r>
    </w:p>
    <w:p w:rsidR="004C2D94" w:rsidRDefault="004C2D94" w:rsidP="00F06FA1">
      <w:pPr>
        <w:spacing w:line="440" w:lineRule="exact"/>
        <w:rPr>
          <w:rFonts w:cs="宋体"/>
          <w:sz w:val="24"/>
          <w:szCs w:val="24"/>
        </w:rPr>
      </w:pPr>
      <w:r w:rsidRPr="00631314">
        <w:rPr>
          <w:rFonts w:cs="宋体" w:hint="eastAsia"/>
          <w:sz w:val="24"/>
          <w:szCs w:val="24"/>
        </w:rPr>
        <w:t>统面临的各种安全威胁，分析现有的几种典型的</w:t>
      </w:r>
      <w:r w:rsidRPr="00631314">
        <w:rPr>
          <w:sz w:val="24"/>
          <w:szCs w:val="24"/>
        </w:rPr>
        <w:t>RFID</w:t>
      </w:r>
      <w:r w:rsidRPr="00631314">
        <w:rPr>
          <w:rFonts w:cs="宋体" w:hint="eastAsia"/>
          <w:sz w:val="24"/>
          <w:szCs w:val="24"/>
        </w:rPr>
        <w:t>安全认证协议的优缺点，</w:t>
      </w:r>
    </w:p>
    <w:p w:rsidR="004C2D94" w:rsidRPr="00190074" w:rsidRDefault="004C2D94" w:rsidP="00190074">
      <w:pPr>
        <w:spacing w:line="440" w:lineRule="exact"/>
        <w:ind w:rightChars="100" w:right="31680"/>
        <w:rPr>
          <w:rFonts w:cs="宋体"/>
          <w:sz w:val="24"/>
          <w:szCs w:val="24"/>
        </w:rPr>
      </w:pPr>
      <w:r w:rsidRPr="00631314">
        <w:rPr>
          <w:rFonts w:cs="宋体" w:hint="eastAsia"/>
          <w:sz w:val="24"/>
          <w:szCs w:val="24"/>
        </w:rPr>
        <w:t>设计了一种基于</w:t>
      </w:r>
      <w:r w:rsidRPr="00631314">
        <w:rPr>
          <w:sz w:val="24"/>
          <w:szCs w:val="24"/>
        </w:rPr>
        <w:t>AES</w:t>
      </w:r>
      <w:r w:rsidRPr="00631314">
        <w:rPr>
          <w:rFonts w:cs="宋体" w:hint="eastAsia"/>
          <w:sz w:val="24"/>
          <w:szCs w:val="24"/>
        </w:rPr>
        <w:t>和</w:t>
      </w:r>
      <w:r w:rsidRPr="00631314">
        <w:rPr>
          <w:sz w:val="24"/>
          <w:szCs w:val="24"/>
        </w:rPr>
        <w:t>Hash</w:t>
      </w:r>
      <w:r w:rsidRPr="00631314">
        <w:rPr>
          <w:rFonts w:cs="宋体" w:hint="eastAsia"/>
          <w:sz w:val="24"/>
          <w:szCs w:val="24"/>
        </w:rPr>
        <w:t>算法的安全认证协议，同时实行动态</w:t>
      </w:r>
      <w:r w:rsidRPr="00631314">
        <w:rPr>
          <w:sz w:val="24"/>
          <w:szCs w:val="24"/>
        </w:rPr>
        <w:t>ID</w:t>
      </w:r>
      <w:r w:rsidRPr="00631314">
        <w:rPr>
          <w:rFonts w:cs="宋体" w:hint="eastAsia"/>
          <w:sz w:val="24"/>
          <w:szCs w:val="24"/>
        </w:rPr>
        <w:t>的机制，进一步加强了</w:t>
      </w:r>
      <w:r w:rsidRPr="00631314">
        <w:rPr>
          <w:sz w:val="24"/>
          <w:szCs w:val="24"/>
        </w:rPr>
        <w:t>RFID</w:t>
      </w:r>
      <w:r w:rsidRPr="00631314">
        <w:rPr>
          <w:rFonts w:cs="宋体" w:hint="eastAsia"/>
          <w:sz w:val="24"/>
          <w:szCs w:val="24"/>
        </w:rPr>
        <w:t>系统的安全性。论文利用</w:t>
      </w:r>
      <w:r w:rsidRPr="00631314">
        <w:rPr>
          <w:sz w:val="24"/>
          <w:szCs w:val="24"/>
        </w:rPr>
        <w:t>Visual Studio2010</w:t>
      </w:r>
      <w:r w:rsidRPr="00631314">
        <w:rPr>
          <w:rFonts w:cs="宋体" w:hint="eastAsia"/>
          <w:sz w:val="24"/>
          <w:szCs w:val="24"/>
        </w:rPr>
        <w:t>对本文改进后的安全协议进行了软件仿真，还利用</w:t>
      </w:r>
      <w:r w:rsidRPr="00631314">
        <w:rPr>
          <w:sz w:val="24"/>
          <w:szCs w:val="24"/>
        </w:rPr>
        <w:t>BAN</w:t>
      </w:r>
      <w:r w:rsidRPr="00631314">
        <w:rPr>
          <w:rFonts w:cs="宋体" w:hint="eastAsia"/>
          <w:sz w:val="24"/>
          <w:szCs w:val="24"/>
        </w:rPr>
        <w:t>逻辑对所提出的安全认证协议进行了形式化分析，以验证其安全性。</w:t>
      </w:r>
    </w:p>
    <w:p w:rsidR="004C2D94" w:rsidRDefault="004C2D94" w:rsidP="00F06FA1">
      <w:pPr>
        <w:spacing w:line="440" w:lineRule="exact"/>
        <w:ind w:firstLineChars="200" w:firstLine="31680"/>
        <w:rPr>
          <w:rFonts w:ascii="宋体" w:cs="宋体"/>
          <w:kern w:val="0"/>
          <w:sz w:val="24"/>
          <w:szCs w:val="24"/>
        </w:rPr>
      </w:pPr>
      <w:r w:rsidRPr="00631314">
        <w:rPr>
          <w:rFonts w:ascii="宋体" w:hAnsi="宋体" w:cs="宋体" w:hint="eastAsia"/>
          <w:kern w:val="0"/>
          <w:sz w:val="24"/>
          <w:szCs w:val="24"/>
        </w:rPr>
        <w:t>作者在答辩过程中讲述清楚，回答问题基本正确。经答辩委员会讨论及</w:t>
      </w:r>
    </w:p>
    <w:p w:rsidR="004C2D94" w:rsidRDefault="004C2D94" w:rsidP="00F06FA1">
      <w:pPr>
        <w:spacing w:line="440" w:lineRule="exact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不</w:t>
      </w:r>
      <w:r w:rsidRPr="00631314">
        <w:rPr>
          <w:rFonts w:ascii="宋体" w:hAnsi="宋体" w:cs="宋体" w:hint="eastAsia"/>
          <w:kern w:val="0"/>
          <w:sz w:val="24"/>
          <w:szCs w:val="24"/>
        </w:rPr>
        <w:t>记名投票，一致认为该论文达到学校对工程硕士专业学位研究生学位论文的</w:t>
      </w:r>
    </w:p>
    <w:p w:rsidR="004C2D94" w:rsidRPr="00F06FA1" w:rsidRDefault="004C2D94" w:rsidP="00F06FA1">
      <w:pPr>
        <w:spacing w:line="440" w:lineRule="exact"/>
        <w:rPr>
          <w:rFonts w:ascii="宋体" w:cs="宋体"/>
          <w:kern w:val="0"/>
          <w:sz w:val="24"/>
          <w:szCs w:val="24"/>
        </w:rPr>
      </w:pPr>
      <w:r w:rsidRPr="00631314">
        <w:rPr>
          <w:rFonts w:ascii="宋体" w:hAnsi="宋体" w:cs="宋体" w:hint="eastAsia"/>
          <w:kern w:val="0"/>
          <w:sz w:val="24"/>
          <w:szCs w:val="24"/>
        </w:rPr>
        <w:t>要求，</w:t>
      </w:r>
      <w:r>
        <w:rPr>
          <w:rFonts w:ascii="宋体" w:hAnsi="宋体" w:cs="宋体" w:hint="eastAsia"/>
          <w:kern w:val="0"/>
          <w:sz w:val="24"/>
          <w:szCs w:val="24"/>
        </w:rPr>
        <w:t>全票通过表决通过硕士学位论文答辩，</w:t>
      </w:r>
      <w:r w:rsidRPr="00631314">
        <w:rPr>
          <w:rFonts w:ascii="宋体" w:hAnsi="宋体" w:cs="宋体" w:hint="eastAsia"/>
          <w:kern w:val="0"/>
          <w:sz w:val="24"/>
          <w:szCs w:val="24"/>
        </w:rPr>
        <w:t>建议授予工程硕士专业学位。</w:t>
      </w:r>
    </w:p>
    <w:p w:rsidR="004C2D94" w:rsidRPr="00631314" w:rsidRDefault="004C2D94" w:rsidP="00F06FA1">
      <w:pPr>
        <w:spacing w:line="440" w:lineRule="exact"/>
        <w:ind w:firstLineChars="200" w:firstLine="31680"/>
        <w:rPr>
          <w:sz w:val="24"/>
          <w:szCs w:val="24"/>
        </w:rPr>
      </w:pPr>
      <w:r w:rsidRPr="00631314">
        <w:rPr>
          <w:rFonts w:cs="宋体" w:hint="eastAsia"/>
          <w:sz w:val="24"/>
          <w:szCs w:val="24"/>
        </w:rPr>
        <w:t>建议：进一步研究在硬件上实现改进协议，以便实际应用。</w:t>
      </w:r>
    </w:p>
    <w:sectPr w:rsidR="004C2D94" w:rsidRPr="00631314" w:rsidSect="00190074">
      <w:pgSz w:w="11906" w:h="16838"/>
      <w:pgMar w:top="1440" w:right="2006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5EDC"/>
    <w:rsid w:val="00000D1E"/>
    <w:rsid w:val="00002185"/>
    <w:rsid w:val="0000391B"/>
    <w:rsid w:val="00022F89"/>
    <w:rsid w:val="00051534"/>
    <w:rsid w:val="00053535"/>
    <w:rsid w:val="00053A4A"/>
    <w:rsid w:val="000542DA"/>
    <w:rsid w:val="000578A4"/>
    <w:rsid w:val="00065DC9"/>
    <w:rsid w:val="0007645D"/>
    <w:rsid w:val="000768E4"/>
    <w:rsid w:val="00083340"/>
    <w:rsid w:val="00085789"/>
    <w:rsid w:val="00087304"/>
    <w:rsid w:val="000946B9"/>
    <w:rsid w:val="00094AA4"/>
    <w:rsid w:val="000B1A72"/>
    <w:rsid w:val="000B1D22"/>
    <w:rsid w:val="000B3513"/>
    <w:rsid w:val="000C1EA0"/>
    <w:rsid w:val="000E0857"/>
    <w:rsid w:val="000E6AD2"/>
    <w:rsid w:val="000F0107"/>
    <w:rsid w:val="000F32E6"/>
    <w:rsid w:val="000F3B83"/>
    <w:rsid w:val="000F5760"/>
    <w:rsid w:val="001076E4"/>
    <w:rsid w:val="00121CD4"/>
    <w:rsid w:val="0012478E"/>
    <w:rsid w:val="00127ECD"/>
    <w:rsid w:val="001333DE"/>
    <w:rsid w:val="0013417F"/>
    <w:rsid w:val="00135EE5"/>
    <w:rsid w:val="0014542B"/>
    <w:rsid w:val="001457C7"/>
    <w:rsid w:val="00162082"/>
    <w:rsid w:val="0017222A"/>
    <w:rsid w:val="00174104"/>
    <w:rsid w:val="00182BBD"/>
    <w:rsid w:val="00190074"/>
    <w:rsid w:val="00190616"/>
    <w:rsid w:val="00192764"/>
    <w:rsid w:val="001A62E3"/>
    <w:rsid w:val="001A7415"/>
    <w:rsid w:val="001B5202"/>
    <w:rsid w:val="001B6A27"/>
    <w:rsid w:val="001C4874"/>
    <w:rsid w:val="001D720D"/>
    <w:rsid w:val="001E2824"/>
    <w:rsid w:val="001E2987"/>
    <w:rsid w:val="001F60DC"/>
    <w:rsid w:val="00210306"/>
    <w:rsid w:val="00216259"/>
    <w:rsid w:val="00216A4B"/>
    <w:rsid w:val="00216DAB"/>
    <w:rsid w:val="002275A7"/>
    <w:rsid w:val="00230DAA"/>
    <w:rsid w:val="002328FE"/>
    <w:rsid w:val="00235121"/>
    <w:rsid w:val="00235BC2"/>
    <w:rsid w:val="00237714"/>
    <w:rsid w:val="00243D13"/>
    <w:rsid w:val="002442E6"/>
    <w:rsid w:val="00244789"/>
    <w:rsid w:val="002522A4"/>
    <w:rsid w:val="0025355E"/>
    <w:rsid w:val="00255100"/>
    <w:rsid w:val="00255EDC"/>
    <w:rsid w:val="0026741F"/>
    <w:rsid w:val="00286DFD"/>
    <w:rsid w:val="00292039"/>
    <w:rsid w:val="002A606D"/>
    <w:rsid w:val="002C19E5"/>
    <w:rsid w:val="002D31BF"/>
    <w:rsid w:val="002D3D1E"/>
    <w:rsid w:val="002D46E8"/>
    <w:rsid w:val="002D6EAA"/>
    <w:rsid w:val="002E25C9"/>
    <w:rsid w:val="002E3468"/>
    <w:rsid w:val="002E457A"/>
    <w:rsid w:val="002E457B"/>
    <w:rsid w:val="002F021A"/>
    <w:rsid w:val="002F1B27"/>
    <w:rsid w:val="002F32E2"/>
    <w:rsid w:val="002F550B"/>
    <w:rsid w:val="0031524B"/>
    <w:rsid w:val="00320EF1"/>
    <w:rsid w:val="0033224C"/>
    <w:rsid w:val="0033566D"/>
    <w:rsid w:val="003361F5"/>
    <w:rsid w:val="00336C5C"/>
    <w:rsid w:val="003375AE"/>
    <w:rsid w:val="00345259"/>
    <w:rsid w:val="003559FE"/>
    <w:rsid w:val="00357ED1"/>
    <w:rsid w:val="00365AC3"/>
    <w:rsid w:val="00370D61"/>
    <w:rsid w:val="0037530A"/>
    <w:rsid w:val="0037721E"/>
    <w:rsid w:val="0038005F"/>
    <w:rsid w:val="0038072D"/>
    <w:rsid w:val="003862F3"/>
    <w:rsid w:val="003906D6"/>
    <w:rsid w:val="003943E4"/>
    <w:rsid w:val="00395475"/>
    <w:rsid w:val="0039746A"/>
    <w:rsid w:val="003A4135"/>
    <w:rsid w:val="003B2F1E"/>
    <w:rsid w:val="003B33C2"/>
    <w:rsid w:val="003B6A2D"/>
    <w:rsid w:val="003E0888"/>
    <w:rsid w:val="00400BBE"/>
    <w:rsid w:val="00402A84"/>
    <w:rsid w:val="004067C1"/>
    <w:rsid w:val="0042237A"/>
    <w:rsid w:val="0043297D"/>
    <w:rsid w:val="0046329B"/>
    <w:rsid w:val="004933DA"/>
    <w:rsid w:val="0049527A"/>
    <w:rsid w:val="004A1503"/>
    <w:rsid w:val="004A2ED3"/>
    <w:rsid w:val="004C2D94"/>
    <w:rsid w:val="004C5597"/>
    <w:rsid w:val="004D5001"/>
    <w:rsid w:val="004E5E0C"/>
    <w:rsid w:val="00504A6A"/>
    <w:rsid w:val="00510C29"/>
    <w:rsid w:val="00511B17"/>
    <w:rsid w:val="00511F55"/>
    <w:rsid w:val="00530847"/>
    <w:rsid w:val="00533D28"/>
    <w:rsid w:val="00534F49"/>
    <w:rsid w:val="005369D4"/>
    <w:rsid w:val="00536A26"/>
    <w:rsid w:val="00537D0B"/>
    <w:rsid w:val="00543B1D"/>
    <w:rsid w:val="005509BB"/>
    <w:rsid w:val="005517DD"/>
    <w:rsid w:val="00552F60"/>
    <w:rsid w:val="0055534B"/>
    <w:rsid w:val="0055656C"/>
    <w:rsid w:val="005625CE"/>
    <w:rsid w:val="0056596A"/>
    <w:rsid w:val="005776E5"/>
    <w:rsid w:val="005859A9"/>
    <w:rsid w:val="0059045E"/>
    <w:rsid w:val="00593000"/>
    <w:rsid w:val="00597283"/>
    <w:rsid w:val="005A0882"/>
    <w:rsid w:val="005A0889"/>
    <w:rsid w:val="005A1855"/>
    <w:rsid w:val="005A1CCA"/>
    <w:rsid w:val="005B1E50"/>
    <w:rsid w:val="005C4F7D"/>
    <w:rsid w:val="005C623F"/>
    <w:rsid w:val="005D0716"/>
    <w:rsid w:val="005D2074"/>
    <w:rsid w:val="005D3F76"/>
    <w:rsid w:val="005D6D57"/>
    <w:rsid w:val="005D74C3"/>
    <w:rsid w:val="005E029C"/>
    <w:rsid w:val="005F171B"/>
    <w:rsid w:val="005F2725"/>
    <w:rsid w:val="005F4403"/>
    <w:rsid w:val="00602AA7"/>
    <w:rsid w:val="00631314"/>
    <w:rsid w:val="00632A38"/>
    <w:rsid w:val="006715F8"/>
    <w:rsid w:val="00675DD9"/>
    <w:rsid w:val="00676F9C"/>
    <w:rsid w:val="006876F9"/>
    <w:rsid w:val="006943F7"/>
    <w:rsid w:val="0069786B"/>
    <w:rsid w:val="006A19BA"/>
    <w:rsid w:val="006C6C22"/>
    <w:rsid w:val="006D44D6"/>
    <w:rsid w:val="006D61C9"/>
    <w:rsid w:val="006D77A2"/>
    <w:rsid w:val="006F19B5"/>
    <w:rsid w:val="00703A71"/>
    <w:rsid w:val="0071234E"/>
    <w:rsid w:val="00732A1B"/>
    <w:rsid w:val="00733C46"/>
    <w:rsid w:val="007345D5"/>
    <w:rsid w:val="00735C90"/>
    <w:rsid w:val="00751E3F"/>
    <w:rsid w:val="00761D53"/>
    <w:rsid w:val="00763B1C"/>
    <w:rsid w:val="007840F1"/>
    <w:rsid w:val="0078718B"/>
    <w:rsid w:val="007A684D"/>
    <w:rsid w:val="007A7B61"/>
    <w:rsid w:val="007C1073"/>
    <w:rsid w:val="007C45E6"/>
    <w:rsid w:val="007C742B"/>
    <w:rsid w:val="007D0723"/>
    <w:rsid w:val="007D2413"/>
    <w:rsid w:val="007E7FDF"/>
    <w:rsid w:val="007F039A"/>
    <w:rsid w:val="007F32AA"/>
    <w:rsid w:val="007F7490"/>
    <w:rsid w:val="008116B1"/>
    <w:rsid w:val="00823262"/>
    <w:rsid w:val="00827B9A"/>
    <w:rsid w:val="0084746F"/>
    <w:rsid w:val="008501FE"/>
    <w:rsid w:val="00864335"/>
    <w:rsid w:val="00864ABF"/>
    <w:rsid w:val="0087443C"/>
    <w:rsid w:val="00883D82"/>
    <w:rsid w:val="008852D7"/>
    <w:rsid w:val="00887530"/>
    <w:rsid w:val="008921AD"/>
    <w:rsid w:val="008A3CE4"/>
    <w:rsid w:val="008C15A0"/>
    <w:rsid w:val="008C2D3D"/>
    <w:rsid w:val="008D0812"/>
    <w:rsid w:val="008D747F"/>
    <w:rsid w:val="008E16D8"/>
    <w:rsid w:val="008E50D9"/>
    <w:rsid w:val="00905AD2"/>
    <w:rsid w:val="00906534"/>
    <w:rsid w:val="00914A58"/>
    <w:rsid w:val="00923E89"/>
    <w:rsid w:val="00930739"/>
    <w:rsid w:val="00942C2F"/>
    <w:rsid w:val="00944778"/>
    <w:rsid w:val="009615D5"/>
    <w:rsid w:val="009655FD"/>
    <w:rsid w:val="00965971"/>
    <w:rsid w:val="009771DA"/>
    <w:rsid w:val="009901FA"/>
    <w:rsid w:val="00997458"/>
    <w:rsid w:val="009A2B6F"/>
    <w:rsid w:val="009A5142"/>
    <w:rsid w:val="009B3B78"/>
    <w:rsid w:val="009B73C3"/>
    <w:rsid w:val="009C38A7"/>
    <w:rsid w:val="009C5D3C"/>
    <w:rsid w:val="009D4389"/>
    <w:rsid w:val="009D559C"/>
    <w:rsid w:val="009E1F27"/>
    <w:rsid w:val="009F642B"/>
    <w:rsid w:val="009F7802"/>
    <w:rsid w:val="00A06129"/>
    <w:rsid w:val="00A16A16"/>
    <w:rsid w:val="00A1725F"/>
    <w:rsid w:val="00A2296F"/>
    <w:rsid w:val="00A46824"/>
    <w:rsid w:val="00A47D24"/>
    <w:rsid w:val="00A51813"/>
    <w:rsid w:val="00A62DDF"/>
    <w:rsid w:val="00A642E3"/>
    <w:rsid w:val="00A71848"/>
    <w:rsid w:val="00A71D4F"/>
    <w:rsid w:val="00A76467"/>
    <w:rsid w:val="00A91322"/>
    <w:rsid w:val="00AA1A8D"/>
    <w:rsid w:val="00AC0DDA"/>
    <w:rsid w:val="00AC23E7"/>
    <w:rsid w:val="00B06034"/>
    <w:rsid w:val="00B0609A"/>
    <w:rsid w:val="00B234CE"/>
    <w:rsid w:val="00B251F7"/>
    <w:rsid w:val="00B311E5"/>
    <w:rsid w:val="00B367EA"/>
    <w:rsid w:val="00B44AF7"/>
    <w:rsid w:val="00B75EE8"/>
    <w:rsid w:val="00B8313C"/>
    <w:rsid w:val="00B85E12"/>
    <w:rsid w:val="00B96438"/>
    <w:rsid w:val="00B9788F"/>
    <w:rsid w:val="00BA422D"/>
    <w:rsid w:val="00BA4C24"/>
    <w:rsid w:val="00BA6DA7"/>
    <w:rsid w:val="00BA7094"/>
    <w:rsid w:val="00BB608F"/>
    <w:rsid w:val="00BB64B9"/>
    <w:rsid w:val="00BB7E5E"/>
    <w:rsid w:val="00BC2058"/>
    <w:rsid w:val="00BC2720"/>
    <w:rsid w:val="00BD0AA4"/>
    <w:rsid w:val="00BD4467"/>
    <w:rsid w:val="00BE1BB1"/>
    <w:rsid w:val="00BE24A6"/>
    <w:rsid w:val="00BE36BC"/>
    <w:rsid w:val="00C0748B"/>
    <w:rsid w:val="00C12592"/>
    <w:rsid w:val="00C149DC"/>
    <w:rsid w:val="00C16159"/>
    <w:rsid w:val="00C27FA1"/>
    <w:rsid w:val="00C31890"/>
    <w:rsid w:val="00C32593"/>
    <w:rsid w:val="00C3424F"/>
    <w:rsid w:val="00C452AA"/>
    <w:rsid w:val="00C4640D"/>
    <w:rsid w:val="00C55422"/>
    <w:rsid w:val="00C619FF"/>
    <w:rsid w:val="00C95738"/>
    <w:rsid w:val="00CA5D8E"/>
    <w:rsid w:val="00CC55BC"/>
    <w:rsid w:val="00CD1829"/>
    <w:rsid w:val="00CD57B1"/>
    <w:rsid w:val="00CF38C0"/>
    <w:rsid w:val="00D03D2D"/>
    <w:rsid w:val="00D1079D"/>
    <w:rsid w:val="00D13337"/>
    <w:rsid w:val="00D139F2"/>
    <w:rsid w:val="00D140E2"/>
    <w:rsid w:val="00D311B0"/>
    <w:rsid w:val="00D32113"/>
    <w:rsid w:val="00D4358B"/>
    <w:rsid w:val="00D5171A"/>
    <w:rsid w:val="00D54F20"/>
    <w:rsid w:val="00D72731"/>
    <w:rsid w:val="00D7364A"/>
    <w:rsid w:val="00D74BBE"/>
    <w:rsid w:val="00D908F7"/>
    <w:rsid w:val="00D9516A"/>
    <w:rsid w:val="00DB0A79"/>
    <w:rsid w:val="00DB196C"/>
    <w:rsid w:val="00DC4535"/>
    <w:rsid w:val="00DC5910"/>
    <w:rsid w:val="00DE2B7B"/>
    <w:rsid w:val="00DF11A5"/>
    <w:rsid w:val="00DF7C67"/>
    <w:rsid w:val="00E24A4A"/>
    <w:rsid w:val="00E41CA2"/>
    <w:rsid w:val="00E461D7"/>
    <w:rsid w:val="00E50D64"/>
    <w:rsid w:val="00E52DA1"/>
    <w:rsid w:val="00E560D2"/>
    <w:rsid w:val="00E82BF6"/>
    <w:rsid w:val="00E906B3"/>
    <w:rsid w:val="00E92A12"/>
    <w:rsid w:val="00E9784D"/>
    <w:rsid w:val="00EE05F9"/>
    <w:rsid w:val="00EE55A4"/>
    <w:rsid w:val="00EF0CFB"/>
    <w:rsid w:val="00EF1ADD"/>
    <w:rsid w:val="00EF4CC4"/>
    <w:rsid w:val="00EF5C76"/>
    <w:rsid w:val="00EF6B7F"/>
    <w:rsid w:val="00F0149C"/>
    <w:rsid w:val="00F053A9"/>
    <w:rsid w:val="00F06FA1"/>
    <w:rsid w:val="00F177C2"/>
    <w:rsid w:val="00F17C34"/>
    <w:rsid w:val="00F260AD"/>
    <w:rsid w:val="00F32D3F"/>
    <w:rsid w:val="00F53F4A"/>
    <w:rsid w:val="00F632C6"/>
    <w:rsid w:val="00F7407C"/>
    <w:rsid w:val="00F76C57"/>
    <w:rsid w:val="00F904DE"/>
    <w:rsid w:val="00FA1122"/>
    <w:rsid w:val="00FB2225"/>
    <w:rsid w:val="00FB57B6"/>
    <w:rsid w:val="00FB6A5D"/>
    <w:rsid w:val="00FD0EDA"/>
    <w:rsid w:val="00FD47DC"/>
    <w:rsid w:val="00FE5474"/>
    <w:rsid w:val="00FE708A"/>
    <w:rsid w:val="00FF5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EDC"/>
    <w:pPr>
      <w:widowControl w:val="0"/>
      <w:jc w:val="both"/>
    </w:pPr>
    <w:rPr>
      <w:rFonts w:ascii="Times New Roman" w:hAnsi="Times New Roman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14A5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840F1"/>
    <w:rPr>
      <w:rFonts w:ascii="Times New Roman" w:hAnsi="Times New Roman"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36</TotalTime>
  <Pages>1</Pages>
  <Words>60</Words>
  <Characters>345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杨柳同学硕士学位论文答辩决议草稿</dc:title>
  <dc:subject/>
  <dc:creator>ASUS</dc:creator>
  <cp:keywords/>
  <dc:description/>
  <cp:lastModifiedBy>微软用户</cp:lastModifiedBy>
  <cp:revision>9</cp:revision>
  <cp:lastPrinted>2015-11-18T07:10:00Z</cp:lastPrinted>
  <dcterms:created xsi:type="dcterms:W3CDTF">2015-11-16T14:15:00Z</dcterms:created>
  <dcterms:modified xsi:type="dcterms:W3CDTF">2015-11-18T07:11:00Z</dcterms:modified>
</cp:coreProperties>
</file>
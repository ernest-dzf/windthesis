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CCC" w:rsidRDefault="000D2CCC" w:rsidP="000A54E8">
      <w:pPr>
        <w:jc w:val="center"/>
        <w:rPr>
          <w:rFonts w:cs="宋体"/>
          <w:b/>
          <w:bCs/>
          <w:sz w:val="36"/>
          <w:szCs w:val="36"/>
        </w:rPr>
      </w:pPr>
    </w:p>
    <w:p w:rsidR="000D2CCC" w:rsidRPr="00FC3596" w:rsidRDefault="000D2CCC" w:rsidP="000A54E8">
      <w:pPr>
        <w:jc w:val="center"/>
        <w:rPr>
          <w:rFonts w:cs="Times New Roman"/>
          <w:b/>
          <w:bCs/>
          <w:sz w:val="36"/>
          <w:szCs w:val="36"/>
        </w:rPr>
      </w:pPr>
      <w:r w:rsidRPr="00FC3596">
        <w:rPr>
          <w:rFonts w:cs="宋体" w:hint="eastAsia"/>
          <w:b/>
          <w:bCs/>
          <w:sz w:val="36"/>
          <w:szCs w:val="36"/>
        </w:rPr>
        <w:t>王博同学硕士学位论文答辩决议草稿</w:t>
      </w:r>
    </w:p>
    <w:p w:rsidR="000D2CCC" w:rsidRDefault="000D2CCC" w:rsidP="00A71848">
      <w:pPr>
        <w:widowControl/>
        <w:jc w:val="left"/>
        <w:rPr>
          <w:rFonts w:ascii="宋体" w:cs="Times New Roman"/>
          <w:kern w:val="0"/>
          <w:sz w:val="24"/>
          <w:szCs w:val="24"/>
        </w:rPr>
      </w:pPr>
    </w:p>
    <w:p w:rsidR="000D2CCC" w:rsidRDefault="000D2CCC" w:rsidP="00C262A8">
      <w:pPr>
        <w:widowControl/>
        <w:spacing w:line="400" w:lineRule="atLeast"/>
        <w:ind w:firstLine="482"/>
        <w:jc w:val="left"/>
        <w:rPr>
          <w:rFonts w:ascii="宋体" w:cs="宋体"/>
          <w:kern w:val="0"/>
          <w:sz w:val="24"/>
          <w:szCs w:val="24"/>
        </w:rPr>
      </w:pPr>
    </w:p>
    <w:p w:rsidR="000D2CCC" w:rsidRPr="00C262A8" w:rsidRDefault="000D2CCC" w:rsidP="00967025">
      <w:pPr>
        <w:widowControl/>
        <w:spacing w:line="440" w:lineRule="atLeast"/>
        <w:ind w:rightChars="87" w:right="31680" w:firstLine="482"/>
        <w:jc w:val="left"/>
        <w:rPr>
          <w:rFonts w:ascii="宋体" w:cs="宋体"/>
          <w:kern w:val="0"/>
          <w:sz w:val="24"/>
          <w:szCs w:val="24"/>
        </w:rPr>
      </w:pPr>
      <w:r w:rsidRPr="00C262A8">
        <w:rPr>
          <w:rFonts w:ascii="宋体" w:hAnsi="宋体" w:cs="宋体" w:hint="eastAsia"/>
          <w:kern w:val="0"/>
          <w:sz w:val="24"/>
          <w:szCs w:val="24"/>
        </w:rPr>
        <w:t>王博同学所完成的题为</w:t>
      </w:r>
      <w:r w:rsidRPr="00C262A8">
        <w:rPr>
          <w:rFonts w:ascii="宋体" w:cs="宋体" w:hint="eastAsia"/>
          <w:kern w:val="0"/>
          <w:sz w:val="24"/>
          <w:szCs w:val="24"/>
        </w:rPr>
        <w:t>“</w:t>
      </w:r>
      <w:r w:rsidRPr="00C262A8">
        <w:rPr>
          <w:rFonts w:ascii="宋体" w:hAnsi="宋体" w:cs="宋体" w:hint="eastAsia"/>
          <w:kern w:val="0"/>
          <w:sz w:val="24"/>
          <w:szCs w:val="24"/>
        </w:rPr>
        <w:t>基于云计算的多层次文本关键词抽取研究与应用</w:t>
      </w:r>
      <w:r w:rsidRPr="00C262A8">
        <w:rPr>
          <w:rFonts w:ascii="宋体" w:cs="宋体" w:hint="eastAsia"/>
          <w:kern w:val="0"/>
          <w:sz w:val="24"/>
          <w:szCs w:val="24"/>
        </w:rPr>
        <w:t>”</w:t>
      </w:r>
      <w:r w:rsidRPr="00C262A8">
        <w:rPr>
          <w:rFonts w:ascii="宋体" w:hAnsi="宋体" w:cs="宋体" w:hint="eastAsia"/>
          <w:kern w:val="0"/>
          <w:sz w:val="24"/>
          <w:szCs w:val="24"/>
        </w:rPr>
        <w:t>的硕士学位论文，选题具有一定的理论意义和实践价值。</w:t>
      </w:r>
    </w:p>
    <w:p w:rsidR="000D2CCC" w:rsidRPr="00C262A8" w:rsidRDefault="000D2CCC" w:rsidP="00967025">
      <w:pPr>
        <w:spacing w:line="440" w:lineRule="atLeast"/>
        <w:ind w:rightChars="87" w:right="31680" w:firstLineChars="200" w:firstLine="31680"/>
        <w:rPr>
          <w:rFonts w:ascii="宋体" w:cs="宋体"/>
          <w:kern w:val="0"/>
          <w:sz w:val="24"/>
          <w:szCs w:val="24"/>
        </w:rPr>
      </w:pPr>
      <w:r w:rsidRPr="00C262A8">
        <w:rPr>
          <w:rFonts w:ascii="宋体" w:hAnsi="宋体" w:cs="宋体" w:hint="eastAsia"/>
          <w:kern w:val="0"/>
          <w:sz w:val="24"/>
          <w:szCs w:val="24"/>
        </w:rPr>
        <w:t>该论文以文本关键词抽取为对象，对基于词频的、基于语义相似度的和基于语言网络的多层次文本关键词抽取算法进行研究，借助</w:t>
      </w:r>
      <w:r w:rsidRPr="00C262A8">
        <w:rPr>
          <w:rFonts w:ascii="宋体" w:hAnsi="宋体" w:cs="宋体"/>
          <w:kern w:val="0"/>
          <w:sz w:val="24"/>
          <w:szCs w:val="24"/>
        </w:rPr>
        <w:t>X-RIME</w:t>
      </w:r>
      <w:r w:rsidRPr="00C262A8">
        <w:rPr>
          <w:rFonts w:ascii="宋体" w:hAnsi="宋体" w:cs="宋体" w:hint="eastAsia"/>
          <w:kern w:val="0"/>
          <w:sz w:val="24"/>
          <w:szCs w:val="24"/>
        </w:rPr>
        <w:t>及</w:t>
      </w:r>
      <w:r w:rsidRPr="00C262A8">
        <w:rPr>
          <w:rFonts w:ascii="宋体" w:hAnsi="宋体" w:cs="宋体"/>
          <w:kern w:val="0"/>
          <w:sz w:val="24"/>
          <w:szCs w:val="24"/>
        </w:rPr>
        <w:t>Hadoop</w:t>
      </w:r>
      <w:r w:rsidRPr="00C262A8">
        <w:rPr>
          <w:rFonts w:ascii="宋体" w:hAnsi="宋体" w:cs="宋体" w:hint="eastAsia"/>
          <w:kern w:val="0"/>
          <w:sz w:val="24"/>
          <w:szCs w:val="24"/>
        </w:rPr>
        <w:t>等现有的工具与平台，基于</w:t>
      </w:r>
      <w:r w:rsidRPr="00C262A8">
        <w:rPr>
          <w:rFonts w:ascii="宋体" w:hAnsi="宋体" w:cs="宋体"/>
          <w:kern w:val="0"/>
          <w:sz w:val="24"/>
          <w:szCs w:val="24"/>
        </w:rPr>
        <w:t>Map-Reduce</w:t>
      </w:r>
      <w:r w:rsidRPr="00C262A8">
        <w:rPr>
          <w:rFonts w:ascii="宋体" w:hAnsi="宋体" w:cs="宋体" w:hint="eastAsia"/>
          <w:kern w:val="0"/>
          <w:sz w:val="24"/>
          <w:szCs w:val="24"/>
        </w:rPr>
        <w:t>云计算框架设计出不同层次文本关键词抽取的</w:t>
      </w:r>
      <w:r w:rsidRPr="00C262A8">
        <w:rPr>
          <w:rFonts w:ascii="宋体" w:hAnsi="宋体" w:cs="宋体"/>
          <w:kern w:val="0"/>
          <w:sz w:val="24"/>
          <w:szCs w:val="24"/>
        </w:rPr>
        <w:t>Map</w:t>
      </w:r>
      <w:r w:rsidRPr="00C262A8">
        <w:rPr>
          <w:rFonts w:ascii="宋体" w:hAnsi="宋体" w:cs="宋体" w:hint="eastAsia"/>
          <w:kern w:val="0"/>
          <w:sz w:val="24"/>
          <w:szCs w:val="24"/>
        </w:rPr>
        <w:t>、</w:t>
      </w:r>
      <w:r w:rsidRPr="00C262A8">
        <w:rPr>
          <w:rFonts w:ascii="宋体" w:hAnsi="宋体" w:cs="宋体"/>
          <w:kern w:val="0"/>
          <w:sz w:val="24"/>
          <w:szCs w:val="24"/>
        </w:rPr>
        <w:t>Combine</w:t>
      </w:r>
      <w:r w:rsidRPr="00C262A8">
        <w:rPr>
          <w:rFonts w:ascii="宋体" w:hAnsi="宋体" w:cs="宋体" w:hint="eastAsia"/>
          <w:kern w:val="0"/>
          <w:sz w:val="24"/>
          <w:szCs w:val="24"/>
        </w:rPr>
        <w:t>、</w:t>
      </w:r>
      <w:r w:rsidRPr="00C262A8">
        <w:rPr>
          <w:rFonts w:ascii="宋体" w:hAnsi="宋体" w:cs="宋体"/>
          <w:kern w:val="0"/>
          <w:sz w:val="24"/>
          <w:szCs w:val="24"/>
        </w:rPr>
        <w:t>Reduce</w:t>
      </w:r>
      <w:r w:rsidRPr="00C262A8">
        <w:rPr>
          <w:rFonts w:ascii="宋体" w:hAnsi="宋体" w:cs="宋体" w:hint="eastAsia"/>
          <w:kern w:val="0"/>
          <w:sz w:val="24"/>
          <w:szCs w:val="24"/>
        </w:rPr>
        <w:t>函数，实现了不同层次的文本关键词抽取，并对得到的文本关键词进行融合，实验结果验证了论文提出的基于云计算的多层次文本关键词抽取算法的可行性与有效性。该论文理论联系实际，反映作者掌握了计算系统结构专业</w:t>
      </w:r>
      <w:bookmarkStart w:id="0" w:name="_GoBack"/>
      <w:bookmarkEnd w:id="0"/>
      <w:r w:rsidRPr="00C262A8">
        <w:rPr>
          <w:rFonts w:ascii="宋体" w:hAnsi="宋体" w:cs="宋体" w:hint="eastAsia"/>
          <w:kern w:val="0"/>
          <w:sz w:val="24"/>
          <w:szCs w:val="24"/>
        </w:rPr>
        <w:t>的基础知识与基本技能。</w:t>
      </w:r>
    </w:p>
    <w:p w:rsidR="000D2CCC" w:rsidRDefault="000D2CCC" w:rsidP="00967025">
      <w:pPr>
        <w:spacing w:line="440" w:lineRule="atLeast"/>
        <w:ind w:firstLineChars="200" w:firstLine="31680"/>
        <w:rPr>
          <w:rFonts w:ascii="宋体" w:cs="宋体"/>
          <w:kern w:val="0"/>
          <w:sz w:val="24"/>
          <w:szCs w:val="24"/>
        </w:rPr>
      </w:pPr>
      <w:r w:rsidRPr="00C262A8">
        <w:rPr>
          <w:rFonts w:ascii="宋体" w:hAnsi="宋体" w:cs="宋体" w:hint="eastAsia"/>
          <w:kern w:val="0"/>
          <w:sz w:val="24"/>
          <w:szCs w:val="24"/>
        </w:rPr>
        <w:t>作者在答辩过程中讲述清楚，回答问题基本正确。经答辩委</w:t>
      </w:r>
      <w:r>
        <w:rPr>
          <w:rFonts w:ascii="宋体" w:hAnsi="宋体" w:cs="宋体" w:hint="eastAsia"/>
          <w:kern w:val="0"/>
          <w:sz w:val="24"/>
          <w:szCs w:val="24"/>
        </w:rPr>
        <w:t>员会讨论</w:t>
      </w:r>
    </w:p>
    <w:p w:rsidR="000D2CCC" w:rsidRDefault="000D2CCC" w:rsidP="00967025">
      <w:pPr>
        <w:spacing w:line="440" w:lineRule="atLeast"/>
        <w:rPr>
          <w:rFonts w:ascii="宋体" w:cs="宋体"/>
          <w:kern w:val="0"/>
          <w:sz w:val="24"/>
          <w:szCs w:val="24"/>
        </w:rPr>
      </w:pPr>
      <w:r>
        <w:rPr>
          <w:rFonts w:ascii="宋体" w:hAnsi="宋体" w:cs="宋体" w:hint="eastAsia"/>
          <w:kern w:val="0"/>
          <w:sz w:val="24"/>
          <w:szCs w:val="24"/>
        </w:rPr>
        <w:t>及不记名投票，一致认为该论文达到硕士学位论文的要求，全票通过表决</w:t>
      </w:r>
    </w:p>
    <w:p w:rsidR="000D2CCC" w:rsidRPr="00C262A8" w:rsidRDefault="000D2CCC" w:rsidP="00967025">
      <w:pPr>
        <w:spacing w:line="440" w:lineRule="atLeast"/>
        <w:rPr>
          <w:rFonts w:ascii="宋体" w:cs="宋体"/>
          <w:kern w:val="0"/>
          <w:sz w:val="24"/>
          <w:szCs w:val="24"/>
        </w:rPr>
      </w:pPr>
      <w:r>
        <w:rPr>
          <w:rFonts w:ascii="宋体" w:hAnsi="宋体" w:cs="宋体" w:hint="eastAsia"/>
          <w:kern w:val="0"/>
          <w:sz w:val="24"/>
          <w:szCs w:val="24"/>
        </w:rPr>
        <w:t>通过硕士学位答辩，</w:t>
      </w:r>
      <w:r w:rsidRPr="00C262A8">
        <w:rPr>
          <w:rFonts w:ascii="宋体" w:hAnsi="宋体" w:cs="宋体" w:hint="eastAsia"/>
          <w:kern w:val="0"/>
          <w:sz w:val="24"/>
          <w:szCs w:val="24"/>
        </w:rPr>
        <w:t>建议授予</w:t>
      </w:r>
      <w:r>
        <w:rPr>
          <w:rFonts w:ascii="宋体" w:hAnsi="宋体" w:cs="宋体" w:hint="eastAsia"/>
          <w:kern w:val="0"/>
          <w:sz w:val="24"/>
          <w:szCs w:val="24"/>
        </w:rPr>
        <w:t>工学</w:t>
      </w:r>
      <w:r w:rsidRPr="00C262A8">
        <w:rPr>
          <w:rFonts w:ascii="宋体" w:hAnsi="宋体" w:cs="宋体" w:hint="eastAsia"/>
          <w:kern w:val="0"/>
          <w:sz w:val="24"/>
          <w:szCs w:val="24"/>
        </w:rPr>
        <w:t>硕士学位。</w:t>
      </w:r>
    </w:p>
    <w:p w:rsidR="000D2CCC" w:rsidRPr="00C262A8" w:rsidRDefault="000D2CCC" w:rsidP="008D3427">
      <w:pPr>
        <w:spacing w:line="440" w:lineRule="atLeast"/>
        <w:ind w:firstLineChars="200" w:firstLine="31680"/>
        <w:rPr>
          <w:rFonts w:ascii="宋体" w:cs="宋体"/>
          <w:kern w:val="0"/>
          <w:sz w:val="24"/>
          <w:szCs w:val="24"/>
        </w:rPr>
      </w:pPr>
      <w:r w:rsidRPr="00C262A8">
        <w:rPr>
          <w:rFonts w:ascii="宋体" w:hAnsi="宋体" w:cs="宋体" w:hint="eastAsia"/>
          <w:kern w:val="0"/>
          <w:sz w:val="24"/>
          <w:szCs w:val="24"/>
        </w:rPr>
        <w:t>建议：作者对学位论文的细节加强修改，使论文内容更规范。</w:t>
      </w:r>
    </w:p>
    <w:sectPr w:rsidR="000D2CCC" w:rsidRPr="00C262A8" w:rsidSect="00967025">
      <w:pgSz w:w="11906" w:h="16838"/>
      <w:pgMar w:top="1440" w:right="2186" w:bottom="1440" w:left="179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82E1B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E39EE4D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5DECC58A"/>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E2F8D4A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5F363784"/>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CE8A4312"/>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A65CA07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A77E2E3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D1FC578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86E5956"/>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7F39"/>
    <w:rsid w:val="00020CA4"/>
    <w:rsid w:val="000303AC"/>
    <w:rsid w:val="000A2EB5"/>
    <w:rsid w:val="000A54E8"/>
    <w:rsid w:val="000D091B"/>
    <w:rsid w:val="000D2CCC"/>
    <w:rsid w:val="000E0BDE"/>
    <w:rsid w:val="000F5074"/>
    <w:rsid w:val="001B131B"/>
    <w:rsid w:val="001E7B3B"/>
    <w:rsid w:val="002043D3"/>
    <w:rsid w:val="00242566"/>
    <w:rsid w:val="00247F39"/>
    <w:rsid w:val="0025614A"/>
    <w:rsid w:val="00296437"/>
    <w:rsid w:val="00351B46"/>
    <w:rsid w:val="003C22EF"/>
    <w:rsid w:val="0042624F"/>
    <w:rsid w:val="00467266"/>
    <w:rsid w:val="004D49CB"/>
    <w:rsid w:val="004D539A"/>
    <w:rsid w:val="004F0D6C"/>
    <w:rsid w:val="005434CB"/>
    <w:rsid w:val="00546F6A"/>
    <w:rsid w:val="00556D24"/>
    <w:rsid w:val="0056442B"/>
    <w:rsid w:val="00593F62"/>
    <w:rsid w:val="005B5375"/>
    <w:rsid w:val="005D7460"/>
    <w:rsid w:val="005E097D"/>
    <w:rsid w:val="00634741"/>
    <w:rsid w:val="0069059D"/>
    <w:rsid w:val="006A7B3A"/>
    <w:rsid w:val="007173A8"/>
    <w:rsid w:val="00751C40"/>
    <w:rsid w:val="0075791F"/>
    <w:rsid w:val="007D5F34"/>
    <w:rsid w:val="00805A24"/>
    <w:rsid w:val="00826D06"/>
    <w:rsid w:val="008D3427"/>
    <w:rsid w:val="009115C9"/>
    <w:rsid w:val="0093324E"/>
    <w:rsid w:val="00945EB0"/>
    <w:rsid w:val="00962F98"/>
    <w:rsid w:val="00967025"/>
    <w:rsid w:val="00983E92"/>
    <w:rsid w:val="00993080"/>
    <w:rsid w:val="009971FF"/>
    <w:rsid w:val="009A6239"/>
    <w:rsid w:val="009B50CB"/>
    <w:rsid w:val="00A03F78"/>
    <w:rsid w:val="00A0507E"/>
    <w:rsid w:val="00A10A7D"/>
    <w:rsid w:val="00A36700"/>
    <w:rsid w:val="00A71848"/>
    <w:rsid w:val="00A9445C"/>
    <w:rsid w:val="00B10CDF"/>
    <w:rsid w:val="00B302FB"/>
    <w:rsid w:val="00B65CE1"/>
    <w:rsid w:val="00B96831"/>
    <w:rsid w:val="00C262A8"/>
    <w:rsid w:val="00C7635C"/>
    <w:rsid w:val="00C8627C"/>
    <w:rsid w:val="00C95738"/>
    <w:rsid w:val="00CB39B6"/>
    <w:rsid w:val="00CC6011"/>
    <w:rsid w:val="00D02C83"/>
    <w:rsid w:val="00D04032"/>
    <w:rsid w:val="00DF6106"/>
    <w:rsid w:val="00E35043"/>
    <w:rsid w:val="00E534FE"/>
    <w:rsid w:val="00E921AA"/>
    <w:rsid w:val="00E9287C"/>
    <w:rsid w:val="00EB115A"/>
    <w:rsid w:val="00ED1128"/>
    <w:rsid w:val="00EF2116"/>
    <w:rsid w:val="00F117B5"/>
    <w:rsid w:val="00F718E6"/>
    <w:rsid w:val="00FC3596"/>
    <w:rsid w:val="00FD15BD"/>
    <w:rsid w:val="00FE467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D24"/>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D539A"/>
    <w:rPr>
      <w:sz w:val="18"/>
      <w:szCs w:val="18"/>
    </w:rPr>
  </w:style>
  <w:style w:type="character" w:customStyle="1" w:styleId="BalloonTextChar">
    <w:name w:val="Balloon Text Char"/>
    <w:basedOn w:val="DefaultParagraphFont"/>
    <w:link w:val="BalloonText"/>
    <w:uiPriority w:val="99"/>
    <w:semiHidden/>
    <w:locked/>
    <w:rsid w:val="005E097D"/>
    <w:rPr>
      <w:rFonts w:cs="Calibri"/>
      <w:sz w:val="2"/>
    </w:rPr>
  </w:style>
</w:styles>
</file>

<file path=word/webSettings.xml><?xml version="1.0" encoding="utf-8"?>
<w:webSettings xmlns:r="http://schemas.openxmlformats.org/officeDocument/2006/relationships" xmlns:w="http://schemas.openxmlformats.org/wordprocessingml/2006/main">
  <w:divs>
    <w:div w:id="1152865948">
      <w:marLeft w:val="0"/>
      <w:marRight w:val="0"/>
      <w:marTop w:val="0"/>
      <w:marBottom w:val="0"/>
      <w:divBdr>
        <w:top w:val="none" w:sz="0" w:space="0" w:color="auto"/>
        <w:left w:val="none" w:sz="0" w:space="0" w:color="auto"/>
        <w:bottom w:val="none" w:sz="0" w:space="0" w:color="auto"/>
        <w:right w:val="none" w:sz="0" w:space="0" w:color="auto"/>
      </w:divBdr>
      <w:divsChild>
        <w:div w:id="1152865949">
          <w:marLeft w:val="0"/>
          <w:marRight w:val="0"/>
          <w:marTop w:val="0"/>
          <w:marBottom w:val="0"/>
          <w:divBdr>
            <w:top w:val="none" w:sz="0" w:space="0" w:color="auto"/>
            <w:left w:val="none" w:sz="0" w:space="0" w:color="auto"/>
            <w:bottom w:val="none" w:sz="0" w:space="0" w:color="auto"/>
            <w:right w:val="none" w:sz="0" w:space="0" w:color="auto"/>
          </w:divBdr>
        </w:div>
      </w:divsChild>
    </w:div>
    <w:div w:id="11528659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TotalTime>
  <Pages>1</Pages>
  <Words>64</Words>
  <Characters>368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王博同学硕士学位论文答辩决议草稿</dc:title>
  <dc:subject/>
  <dc:creator>admin</dc:creator>
  <cp:keywords/>
  <dc:description/>
  <cp:lastModifiedBy>微软用户</cp:lastModifiedBy>
  <cp:revision>20</cp:revision>
  <dcterms:created xsi:type="dcterms:W3CDTF">2015-11-17T02:07:00Z</dcterms:created>
  <dcterms:modified xsi:type="dcterms:W3CDTF">2015-11-18T07:23:00Z</dcterms:modified>
</cp:coreProperties>
</file>